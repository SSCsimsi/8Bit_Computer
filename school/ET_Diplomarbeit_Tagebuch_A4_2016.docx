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38" w:rsidRPr="00FF0521" w:rsidRDefault="00E46238" w:rsidP="00BA2329">
      <w:pPr>
        <w:tabs>
          <w:tab w:val="left" w:pos="7371"/>
        </w:tabs>
        <w:jc w:val="center"/>
        <w:rPr>
          <w:b/>
          <w:sz w:val="28"/>
          <w:szCs w:val="28"/>
        </w:rPr>
      </w:pPr>
      <w:bookmarkStart w:id="0" w:name="_GoBack"/>
      <w:bookmarkEnd w:id="0"/>
      <w:r w:rsidRPr="00FF0521">
        <w:rPr>
          <w:b/>
          <w:sz w:val="28"/>
          <w:szCs w:val="28"/>
        </w:rPr>
        <w:t>Diplomarbeit</w:t>
      </w:r>
      <w:r w:rsidR="00BA2329">
        <w:rPr>
          <w:b/>
          <w:sz w:val="28"/>
          <w:szCs w:val="28"/>
        </w:rPr>
        <w:t>stagebuch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="00BA2329">
        <w:rPr>
          <w:sz w:val="22"/>
        </w:rPr>
        <w:t>idat/Kandidatin</w:t>
      </w:r>
      <w:r w:rsidRPr="000B70AF">
        <w:rPr>
          <w:sz w:val="22"/>
        </w:rPr>
        <w:t>:</w:t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C32791">
        <w:rPr>
          <w:sz w:val="22"/>
        </w:rPr>
        <w:t>5AHET</w:t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</w:p>
    <w:p w:rsidR="00BA2329" w:rsidRDefault="00BA2329">
      <w:pPr>
        <w:rPr>
          <w:sz w:val="22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6949"/>
        <w:gridCol w:w="1379"/>
      </w:tblGrid>
      <w:tr w:rsidR="00BA2329" w:rsidTr="00BA2329">
        <w:trPr>
          <w:trHeight w:val="73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DATUM</w:t>
            </w: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TÄTIGKEIT</w:t>
            </w: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ZEIT</w:t>
            </w:r>
          </w:p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(0.25h)</w:t>
            </w: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  <w:r w:rsidRPr="00BA2329">
              <w:rPr>
                <w:szCs w:val="24"/>
              </w:rPr>
              <w:t>13.08.2015</w:t>
            </w: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  <w:r w:rsidRPr="00BA2329">
              <w:rPr>
                <w:szCs w:val="24"/>
              </w:rPr>
              <w:t>2:15</w:t>
            </w: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</w:tbl>
    <w:p w:rsidR="00BA2329" w:rsidRDefault="00BA2329">
      <w:pPr>
        <w:rPr>
          <w:sz w:val="22"/>
        </w:rPr>
      </w:pPr>
    </w:p>
    <w:sectPr w:rsidR="00BA2329" w:rsidSect="00E4623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67" w:rsidRDefault="00860A67" w:rsidP="00E46238">
      <w:r>
        <w:separator/>
      </w:r>
    </w:p>
  </w:endnote>
  <w:endnote w:type="continuationSeparator" w:id="0">
    <w:p w:rsidR="00860A67" w:rsidRDefault="00860A67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8A4ADC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  <w:highlight w:val="lightGray"/>
            </w:rPr>
            <w:fldChar w:fldCharType="begin"/>
          </w:r>
          <w:r>
            <w:rPr>
              <w:sz w:val="16"/>
              <w:szCs w:val="16"/>
              <w:highlight w:val="lightGray"/>
            </w:rPr>
            <w:instrText xml:space="preserve"> FILENAME  </w:instrText>
          </w:r>
          <w:r>
            <w:rPr>
              <w:sz w:val="16"/>
              <w:szCs w:val="16"/>
              <w:highlight w:val="lightGray"/>
            </w:rPr>
            <w:fldChar w:fldCharType="separate"/>
          </w:r>
          <w:r w:rsidR="00C32791">
            <w:rPr>
              <w:noProof/>
              <w:sz w:val="16"/>
              <w:szCs w:val="16"/>
              <w:highlight w:val="lightGray"/>
            </w:rPr>
            <w:t>ET_Diplomarbeit_Tagebuch_A4_2016.docx</w:t>
          </w:r>
          <w:r>
            <w:rPr>
              <w:sz w:val="16"/>
              <w:szCs w:val="16"/>
              <w:highlight w:val="lightGray"/>
            </w:rPr>
            <w:fldChar w:fldCharType="end"/>
          </w:r>
          <w:r w:rsidR="00BA2329">
            <w:rPr>
              <w:sz w:val="16"/>
              <w:szCs w:val="16"/>
              <w:highlight w:val="lightGray"/>
            </w:rPr>
            <w:t xml:space="preserve">                   </w:t>
          </w:r>
          <w:r w:rsidR="00BA2329" w:rsidRPr="0030704E">
            <w:rPr>
              <w:sz w:val="20"/>
              <w:szCs w:val="20"/>
              <w:highlight w:val="lightGray"/>
            </w:rPr>
            <w:t>Seite</w:t>
          </w:r>
          <w:r w:rsidR="00BA2329">
            <w:rPr>
              <w:sz w:val="16"/>
              <w:szCs w:val="16"/>
              <w:highlight w:val="lightGray"/>
            </w:rPr>
            <w:t xml:space="preserve"> </w:t>
          </w:r>
          <w:r w:rsidR="00BA2329" w:rsidRPr="00BA2329">
            <w:rPr>
              <w:sz w:val="20"/>
              <w:szCs w:val="20"/>
              <w:highlight w:val="lightGray"/>
            </w:rPr>
            <w:fldChar w:fldCharType="begin"/>
          </w:r>
          <w:r w:rsidR="00BA2329" w:rsidRPr="00BA2329">
            <w:rPr>
              <w:sz w:val="20"/>
              <w:szCs w:val="20"/>
              <w:highlight w:val="lightGray"/>
            </w:rPr>
            <w:instrText xml:space="preserve"> PAGE   \* MERGEFORMAT </w:instrText>
          </w:r>
          <w:r w:rsidR="00BA2329" w:rsidRPr="00BA2329">
            <w:rPr>
              <w:sz w:val="20"/>
              <w:szCs w:val="20"/>
              <w:highlight w:val="lightGray"/>
            </w:rPr>
            <w:fldChar w:fldCharType="separate"/>
          </w:r>
          <w:r w:rsidR="0030704E">
            <w:rPr>
              <w:noProof/>
              <w:sz w:val="20"/>
              <w:szCs w:val="20"/>
              <w:highlight w:val="lightGray"/>
            </w:rPr>
            <w:t>2</w:t>
          </w:r>
          <w:r w:rsidR="00BA2329" w:rsidRPr="00BA2329">
            <w:rPr>
              <w:sz w:val="20"/>
              <w:szCs w:val="20"/>
              <w:highlight w:val="lightGray"/>
            </w:rPr>
            <w:fldChar w:fldCharType="end"/>
          </w:r>
        </w:p>
      </w:tc>
    </w:tr>
  </w:tbl>
  <w:p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67" w:rsidRDefault="00860A67" w:rsidP="00E46238">
      <w:r>
        <w:separator/>
      </w:r>
    </w:p>
  </w:footnote>
  <w:footnote w:type="continuationSeparator" w:id="0">
    <w:p w:rsidR="00860A67" w:rsidRDefault="00860A67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5223"/>
      <w:gridCol w:w="2586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8A4ADC" w:rsidP="008A4ADC">
          <w:pPr>
            <w:pStyle w:val="berschrift3"/>
            <w:jc w:val="center"/>
            <w:rPr>
              <w:bCs/>
              <w:sz w:val="40"/>
            </w:rPr>
          </w:pPr>
          <w:r>
            <w:object w:dxaOrig="10530" w:dyaOrig="130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0.5pt;height:51pt" o:ole="">
                <v:imagedata r:id="rId1" o:title=""/>
              </v:shape>
              <o:OLEObject Type="Embed" ProgID="PBrush" ShapeID="_x0000_i1025" DrawAspect="Content" ObjectID="_1504674934" r:id="rId2"/>
            </w:object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Default="008A4ADC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8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HTL</w:t>
          </w:r>
          <w:r w:rsidR="00415186" w:rsidRPr="00415186">
            <w:rPr>
              <w:rFonts w:ascii="Arial" w:hAnsi="Arial" w:cs="Arial"/>
              <w:b/>
              <w:color w:val="auto"/>
              <w:sz w:val="28"/>
            </w:rPr>
            <w:t xml:space="preserve"> </w:t>
          </w:r>
          <w:r>
            <w:rPr>
              <w:rFonts w:ascii="Arial" w:hAnsi="Arial" w:cs="Arial"/>
              <w:b/>
              <w:color w:val="auto"/>
              <w:sz w:val="28"/>
            </w:rPr>
            <w:t>WELS</w:t>
          </w:r>
        </w:p>
        <w:p w:rsidR="0098467B" w:rsidRPr="0098467B" w:rsidRDefault="0098467B" w:rsidP="0098467B">
          <w:pPr>
            <w:rPr>
              <w:sz w:val="16"/>
              <w:szCs w:val="16"/>
            </w:rPr>
          </w:pPr>
        </w:p>
        <w:p w:rsidR="00415186" w:rsidRPr="00415186" w:rsidRDefault="00415186" w:rsidP="0098467B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98467B">
            <w:rPr>
              <w:rFonts w:ascii="Arial" w:hAnsi="Arial" w:cs="Arial"/>
              <w:b/>
              <w:color w:val="auto"/>
              <w:sz w:val="22"/>
              <w:szCs w:val="22"/>
            </w:rPr>
            <w:t>ere Lehr</w:t>
          </w:r>
          <w:r w:rsidR="00C32791">
            <w:rPr>
              <w:rFonts w:ascii="Arial" w:hAnsi="Arial" w:cs="Arial"/>
              <w:b/>
              <w:color w:val="auto"/>
              <w:sz w:val="22"/>
              <w:szCs w:val="22"/>
            </w:rPr>
            <w:t>anstalt für Elektrotechnik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26439B"/>
    <w:rsid w:val="00276AFC"/>
    <w:rsid w:val="00305D6B"/>
    <w:rsid w:val="0030704E"/>
    <w:rsid w:val="00415186"/>
    <w:rsid w:val="0054351C"/>
    <w:rsid w:val="00575095"/>
    <w:rsid w:val="00587E2F"/>
    <w:rsid w:val="00682D5A"/>
    <w:rsid w:val="006C18B1"/>
    <w:rsid w:val="00733C56"/>
    <w:rsid w:val="007F4407"/>
    <w:rsid w:val="00860A67"/>
    <w:rsid w:val="00885716"/>
    <w:rsid w:val="008A4ADC"/>
    <w:rsid w:val="0098467B"/>
    <w:rsid w:val="00A70E99"/>
    <w:rsid w:val="00B0267B"/>
    <w:rsid w:val="00B17567"/>
    <w:rsid w:val="00B72CD0"/>
    <w:rsid w:val="00BA2329"/>
    <w:rsid w:val="00C260B0"/>
    <w:rsid w:val="00C32791"/>
    <w:rsid w:val="00C77096"/>
    <w:rsid w:val="00C94D5D"/>
    <w:rsid w:val="00CF677F"/>
    <w:rsid w:val="00D00F42"/>
    <w:rsid w:val="00D411B6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ellenraster">
    <w:name w:val="Table Grid"/>
    <w:basedOn w:val="NormaleTabelle"/>
    <w:uiPriority w:val="59"/>
    <w:rsid w:val="00B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ellenraster">
    <w:name w:val="Table Grid"/>
    <w:basedOn w:val="NormaleTabelle"/>
    <w:uiPriority w:val="59"/>
    <w:rsid w:val="00B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5D2F25D42ADA439D62A380F589FC17" ma:contentTypeVersion="4" ma:contentTypeDescription="Ein neues Dokument erstellen." ma:contentTypeScope="" ma:versionID="1bf38a49b028e37a6972c2dd228ff6d3">
  <xsd:schema xmlns:xsd="http://www.w3.org/2001/XMLSchema" xmlns:xs="http://www.w3.org/2001/XMLSchema" xmlns:p="http://schemas.microsoft.com/office/2006/metadata/properties" xmlns:ns2="dbd4d9c9-bc4d-4a46-a094-2d62661f78f3" targetNamespace="http://schemas.microsoft.com/office/2006/metadata/properties" ma:root="true" ma:fieldsID="5844685b97ba74faf25f27a5f271cff5" ns2:_="">
    <xsd:import namespace="dbd4d9c9-bc4d-4a46-a094-2d62661f7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4d9c9-bc4d-4a46-a094-2d62661f7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82485-27A5-4B7D-8DD4-AA1FFF2D0906}"/>
</file>

<file path=customXml/itemProps2.xml><?xml version="1.0" encoding="utf-8"?>
<ds:datastoreItem xmlns:ds="http://schemas.openxmlformats.org/officeDocument/2006/customXml" ds:itemID="{13B11752-361B-4930-A672-B5EFFC5886F3}"/>
</file>

<file path=customXml/itemProps3.xml><?xml version="1.0" encoding="utf-8"?>
<ds:datastoreItem xmlns:ds="http://schemas.openxmlformats.org/officeDocument/2006/customXml" ds:itemID="{BAF14D2B-8154-40AE-8C88-4CFCFB625F7E}"/>
</file>

<file path=docProps/app.xml><?xml version="1.0" encoding="utf-8"?>
<Properties xmlns="http://schemas.openxmlformats.org/officeDocument/2006/extended-properties" xmlns:vt="http://schemas.openxmlformats.org/officeDocument/2006/docPropsVTypes">
  <Template>C6A8210F.dotm</Template>
  <TotalTime>0</TotalTime>
  <Pages>2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Stefan Svoboda</dc:creator>
  <cp:lastModifiedBy>profileLehrer profileLehrer</cp:lastModifiedBy>
  <cp:revision>2</cp:revision>
  <dcterms:created xsi:type="dcterms:W3CDTF">2015-07-16T14:59:00Z</dcterms:created>
  <dcterms:modified xsi:type="dcterms:W3CDTF">2015-09-25T06:29:00Z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0x0101005D5D2F25D42ADA439D62A380F589FC17</vt:lpwstr>
  </property>
</Properties>
</file>